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0286A" w14:textId="78E17016" w:rsidR="00AC6117" w:rsidRDefault="00BA5A05" w:rsidP="00E6091D">
      <w:pPr>
        <w:pStyle w:val="Name"/>
        <w:spacing w:after="0"/>
      </w:pPr>
      <w:r w:rsidRPr="007B02F3">
        <w:t>Javid fataliyev</w:t>
      </w:r>
      <w:r w:rsidR="00E6091D">
        <w:t xml:space="preserve"> </w:t>
      </w:r>
    </w:p>
    <w:p w14:paraId="5C39F1D8" w14:textId="7A4B338E" w:rsidR="00E6091D" w:rsidRPr="00E6091D" w:rsidRDefault="00E6091D" w:rsidP="00E6091D">
      <w:pPr>
        <w:pStyle w:val="SenderContactInfo"/>
        <w:spacing w:after="0" w:line="240" w:lineRule="auto"/>
        <w:rPr>
          <w:rFonts w:cs="AppleSystemUIFont"/>
          <w:sz w:val="18"/>
          <w:szCs w:val="18"/>
        </w:rPr>
      </w:pPr>
      <w:hyperlink r:id="rId7" w:history="1">
        <w:r w:rsidRPr="00E6091D">
          <w:rPr>
            <w:rStyle w:val="Hyperlink"/>
            <w:sz w:val="18"/>
            <w:szCs w:val="18"/>
          </w:rPr>
          <w:t>jfataliye</w:t>
        </w:r>
        <w:r w:rsidRPr="00E6091D">
          <w:rPr>
            <w:rStyle w:val="Hyperlink"/>
            <w:sz w:val="18"/>
            <w:szCs w:val="18"/>
          </w:rPr>
          <w:t>v</w:t>
        </w:r>
      </w:hyperlink>
      <w:r w:rsidRPr="00E6091D">
        <w:rPr>
          <w:sz w:val="18"/>
          <w:szCs w:val="18"/>
        </w:rPr>
        <w:t xml:space="preserve"> @ </w:t>
      </w:r>
      <w:hyperlink r:id="rId8" w:history="1">
        <w:r w:rsidRPr="00E6091D">
          <w:rPr>
            <w:rStyle w:val="Hyperlink"/>
            <w:sz w:val="18"/>
            <w:szCs w:val="18"/>
          </w:rPr>
          <w:t>G</w:t>
        </w:r>
        <w:r w:rsidRPr="00E6091D">
          <w:rPr>
            <w:rStyle w:val="Hyperlink"/>
            <w:sz w:val="18"/>
            <w:szCs w:val="18"/>
          </w:rPr>
          <w:t>m</w:t>
        </w:r>
        <w:r w:rsidRPr="00E6091D">
          <w:rPr>
            <w:rStyle w:val="Hyperlink"/>
            <w:sz w:val="18"/>
            <w:szCs w:val="18"/>
          </w:rPr>
          <w:t>ail</w:t>
        </w:r>
      </w:hyperlink>
      <w:r w:rsidRPr="00E6091D">
        <w:rPr>
          <w:sz w:val="18"/>
          <w:szCs w:val="18"/>
        </w:rPr>
        <w:t xml:space="preserve"> · </w:t>
      </w:r>
      <w:hyperlink r:id="rId9" w:history="1">
        <w:r w:rsidRPr="00E6091D">
          <w:rPr>
            <w:rStyle w:val="Hyperlink"/>
            <w:sz w:val="18"/>
            <w:szCs w:val="18"/>
          </w:rPr>
          <w:t>GitH</w:t>
        </w:r>
        <w:r w:rsidRPr="00E6091D">
          <w:rPr>
            <w:rStyle w:val="Hyperlink"/>
            <w:sz w:val="18"/>
            <w:szCs w:val="18"/>
          </w:rPr>
          <w:t>u</w:t>
        </w:r>
        <w:r w:rsidRPr="00E6091D">
          <w:rPr>
            <w:rStyle w:val="Hyperlink"/>
            <w:sz w:val="18"/>
            <w:szCs w:val="18"/>
          </w:rPr>
          <w:t>b</w:t>
        </w:r>
      </w:hyperlink>
      <w:r w:rsidRPr="00E6091D">
        <w:rPr>
          <w:sz w:val="18"/>
          <w:szCs w:val="18"/>
        </w:rPr>
        <w:t xml:space="preserve"> · </w:t>
      </w:r>
      <w:hyperlink r:id="rId10" w:history="1">
        <w:r w:rsidRPr="00E6091D">
          <w:rPr>
            <w:rStyle w:val="Hyperlink"/>
            <w:sz w:val="18"/>
            <w:szCs w:val="18"/>
          </w:rPr>
          <w:t>Linked</w:t>
        </w:r>
        <w:r w:rsidRPr="00E6091D">
          <w:rPr>
            <w:rStyle w:val="Hyperlink"/>
            <w:sz w:val="18"/>
            <w:szCs w:val="18"/>
          </w:rPr>
          <w:t>I</w:t>
        </w:r>
        <w:r w:rsidRPr="00E6091D">
          <w:rPr>
            <w:rStyle w:val="Hyperlink"/>
            <w:sz w:val="18"/>
            <w:szCs w:val="18"/>
          </w:rPr>
          <w:t>n</w:t>
        </w:r>
      </w:hyperlink>
    </w:p>
    <w:p w14:paraId="09D35C1D" w14:textId="71469268" w:rsidR="00DF70FC" w:rsidRPr="00E6091D" w:rsidRDefault="00844D28" w:rsidP="00E6091D">
      <w:pPr>
        <w:pStyle w:val="SenderContactInfo"/>
        <w:spacing w:line="240" w:lineRule="auto"/>
        <w:rPr>
          <w:sz w:val="18"/>
          <w:szCs w:val="18"/>
        </w:rPr>
      </w:pPr>
      <w:hyperlink r:id="rId11" w:history="1">
        <w:r w:rsidR="00DF70FC" w:rsidRPr="00844D28">
          <w:rPr>
            <w:rStyle w:val="Hyperlink"/>
            <w:sz w:val="18"/>
            <w:szCs w:val="18"/>
          </w:rPr>
          <w:t>+994 51 67</w:t>
        </w:r>
        <w:r w:rsidR="00DF70FC" w:rsidRPr="00844D28">
          <w:rPr>
            <w:rStyle w:val="Hyperlink"/>
            <w:sz w:val="18"/>
            <w:szCs w:val="18"/>
          </w:rPr>
          <w:t>4</w:t>
        </w:r>
        <w:r w:rsidR="00DF70FC" w:rsidRPr="00844D28">
          <w:rPr>
            <w:rStyle w:val="Hyperlink"/>
            <w:sz w:val="18"/>
            <w:szCs w:val="18"/>
          </w:rPr>
          <w:t xml:space="preserve"> 72 85</w:t>
        </w:r>
      </w:hyperlink>
    </w:p>
    <w:p w14:paraId="29AA692C" w14:textId="77777777" w:rsidR="00DF70FC" w:rsidRPr="007B02F3" w:rsidRDefault="00DF70FC" w:rsidP="00DF70FC">
      <w:pPr>
        <w:pStyle w:val="SenderContactInfo"/>
        <w:spacing w:after="0" w:line="240" w:lineRule="auto"/>
        <w:rPr>
          <w:sz w:val="20"/>
          <w:szCs w:val="20"/>
        </w:rPr>
      </w:pPr>
    </w:p>
    <w:p w14:paraId="3472004A" w14:textId="77777777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>Respectful Recruiter,</w:t>
      </w:r>
    </w:p>
    <w:p w14:paraId="1481E616" w14:textId="77777777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56648D3E" w14:textId="75E168D6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>I'm seeking new challenges where I can apply a practical, problem-solving mindset backed by full-stack development experience. If your team needs a versatile contributor—someone who can fill complex technical gaps as well as to dive into entirely new domains—I'd love for you to spend the next 5-10 minutes reviewing my resum</w:t>
      </w:r>
      <w:r w:rsidR="00321350">
        <w:rPr>
          <w:rFonts w:cs="AppleSystemUIFont"/>
          <w:sz w:val="20"/>
          <w:szCs w:val="18"/>
        </w:rPr>
        <w:t>e</w:t>
      </w:r>
      <w:r w:rsidRPr="007B02F3">
        <w:rPr>
          <w:rFonts w:cs="AppleSystemUIFont"/>
          <w:sz w:val="20"/>
          <w:szCs w:val="18"/>
        </w:rPr>
        <w:t xml:space="preserve">. It just might be the match you're looking </w:t>
      </w:r>
      <w:r w:rsidR="007B02F3" w:rsidRPr="007B02F3">
        <w:rPr>
          <w:rFonts w:cs="AppleSystemUIFont"/>
          <w:sz w:val="20"/>
          <w:szCs w:val="18"/>
        </w:rPr>
        <w:t>for.</w:t>
      </w:r>
    </w:p>
    <w:p w14:paraId="6A8B66A7" w14:textId="77777777" w:rsidR="002F6CF7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47AEE204" w14:textId="77777777" w:rsidR="00321350" w:rsidRPr="007B02F3" w:rsidRDefault="00321350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00EDFA6D" w14:textId="77777777" w:rsidR="002F6CF7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7A201E5C" w14:textId="77777777" w:rsidR="007B02F3" w:rsidRPr="007B02F3" w:rsidRDefault="007B02F3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44ACCE56" w14:textId="77777777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>My career has been driven by a fascination with technology's transformative power. Given my analytical nature, I chose software development as my way to contribute to these changes. I've consistently pursued opportunities to leverage technology to solve real-world problems, from developing intricate events’ reservation platform to implementing real-time asset management solution empowered by radio frequencies. I'm particularly proud of delivering a system where a mobile web app, integrated with popular design tools, was seamlessly connected to a client's existing manufacturing resources. This allowed end-users to have custom designs mass-printed on purchased clothing within minutes. The solution streamlined production and significantly boosted client’ revenue. Also, this case reinforced my belief that providing quality services requires a comprehensive understanding of the underlying processes.</w:t>
      </w:r>
    </w:p>
    <w:p w14:paraId="34748F90" w14:textId="77777777" w:rsidR="002F6CF7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4A590202" w14:textId="77777777" w:rsidR="007B02F3" w:rsidRPr="007B02F3" w:rsidRDefault="007B02F3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76B44FD7" w14:textId="77777777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>Finding ourselves on the rise of rapidly evolving neural networks-driven industrial revolution, the ability to quickly adapt, learn, and apply new technologies is crucial. That's why I consider my innate abilities to identify and address complex issues, explore unconventional approaches and probe the boundaries of what's possible to be valuable assets for any team.</w:t>
      </w:r>
    </w:p>
    <w:p w14:paraId="72BE12D3" w14:textId="77777777" w:rsidR="002F6CF7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058965C1" w14:textId="77777777" w:rsidR="007B02F3" w:rsidRPr="007B02F3" w:rsidRDefault="007B02F3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00E51A79" w14:textId="77777777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>I'm particularly drawn to roles where I can apply my strengths in:</w:t>
      </w:r>
    </w:p>
    <w:p w14:paraId="70354422" w14:textId="77777777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ab/>
        <w:t>* Full-Stack Development: Designing and building scalable, high-performance systems.</w:t>
      </w:r>
    </w:p>
    <w:p w14:paraId="4683C4B0" w14:textId="77777777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ab/>
        <w:t>* Solution Architecture: Developing custom solutions with focus on flawless logic inside.</w:t>
      </w:r>
    </w:p>
    <w:p w14:paraId="481D6E60" w14:textId="77777777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ab/>
        <w:t>* DevOps Practices: Streamlining processes through modern DevOps methodologies.</w:t>
      </w:r>
    </w:p>
    <w:p w14:paraId="2C203BEF" w14:textId="21C27E54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ab/>
        <w:t xml:space="preserve">* Team Collaboration &amp; Mentoring: Building, coordinating, and </w:t>
      </w:r>
      <w:r w:rsidR="007B02F3">
        <w:rPr>
          <w:rFonts w:cs="AppleSystemUIFont"/>
          <w:sz w:val="20"/>
          <w:szCs w:val="18"/>
        </w:rPr>
        <w:t xml:space="preserve">supporting </w:t>
      </w:r>
      <w:r w:rsidRPr="007B02F3">
        <w:rPr>
          <w:rFonts w:cs="AppleSystemUIFont"/>
          <w:sz w:val="20"/>
          <w:szCs w:val="18"/>
        </w:rPr>
        <w:t>teams.</w:t>
      </w:r>
    </w:p>
    <w:p w14:paraId="6BA7F83E" w14:textId="4482174B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ab/>
        <w:t>* Problem-Solving &amp; Innovation: Delivering</w:t>
      </w:r>
      <w:r w:rsidR="007B02F3">
        <w:rPr>
          <w:rFonts w:cs="AppleSystemUIFont"/>
          <w:sz w:val="20"/>
          <w:szCs w:val="18"/>
        </w:rPr>
        <w:t xml:space="preserve"> forward-thinking solutions that meets business needs.</w:t>
      </w:r>
    </w:p>
    <w:p w14:paraId="50ECBA1D" w14:textId="77777777" w:rsidR="002F6CF7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10FDDE50" w14:textId="77777777" w:rsidR="007B02F3" w:rsidRPr="007B02F3" w:rsidRDefault="007B02F3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24ACD17D" w14:textId="77777777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>I am eager to discuss how my skills and experience can contribute to your organization's success.</w:t>
      </w:r>
    </w:p>
    <w:p w14:paraId="14ED71EB" w14:textId="77777777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 xml:space="preserve">Thank you in advance for considering my application. </w:t>
      </w:r>
    </w:p>
    <w:p w14:paraId="7437FF1D" w14:textId="77777777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2342E4F6" w14:textId="77777777" w:rsidR="002F6CF7" w:rsidRPr="00321350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0508DFC7" w14:textId="77777777" w:rsidR="007B02F3" w:rsidRDefault="007B02F3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75418284" w14:textId="3FF4C031" w:rsidR="007B02F3" w:rsidRPr="007B02F3" w:rsidRDefault="007B02F3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</w:p>
    <w:p w14:paraId="18D07CC8" w14:textId="77777777" w:rsidR="002F6CF7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>Sincerely,</w:t>
      </w:r>
    </w:p>
    <w:p w14:paraId="7BCF7A9C" w14:textId="78881D14" w:rsidR="00BC467A" w:rsidRPr="007B02F3" w:rsidRDefault="002F6CF7" w:rsidP="002F6CF7">
      <w:pPr>
        <w:autoSpaceDE w:val="0"/>
        <w:autoSpaceDN w:val="0"/>
        <w:adjustRightInd w:val="0"/>
        <w:spacing w:after="0" w:line="240" w:lineRule="auto"/>
        <w:rPr>
          <w:rFonts w:cs="AppleSystemUIFont"/>
          <w:sz w:val="20"/>
          <w:szCs w:val="18"/>
        </w:rPr>
      </w:pPr>
      <w:r w:rsidRPr="007B02F3">
        <w:rPr>
          <w:rFonts w:cs="AppleSystemUIFont"/>
          <w:sz w:val="20"/>
          <w:szCs w:val="18"/>
        </w:rPr>
        <w:t>Javid Fataliyev</w:t>
      </w:r>
    </w:p>
    <w:sectPr w:rsidR="00BC467A" w:rsidRPr="007B02F3">
      <w:headerReference w:type="default" r:id="rId12"/>
      <w:footerReference w:type="default" r:id="rId13"/>
      <w:headerReference w:type="first" r:id="rId14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4A1C3" w14:textId="77777777" w:rsidR="00C45362" w:rsidRDefault="00C45362">
      <w:pPr>
        <w:spacing w:after="0" w:line="240" w:lineRule="auto"/>
      </w:pPr>
      <w:r>
        <w:separator/>
      </w:r>
    </w:p>
  </w:endnote>
  <w:endnote w:type="continuationSeparator" w:id="0">
    <w:p w14:paraId="1F4F9037" w14:textId="77777777" w:rsidR="00C45362" w:rsidRDefault="00C4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0F2F4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A0DBF" w14:textId="77777777" w:rsidR="00C45362" w:rsidRDefault="00C45362">
      <w:pPr>
        <w:spacing w:after="0" w:line="240" w:lineRule="auto"/>
      </w:pPr>
      <w:r>
        <w:separator/>
      </w:r>
    </w:p>
  </w:footnote>
  <w:footnote w:type="continuationSeparator" w:id="0">
    <w:p w14:paraId="6AEB6E7E" w14:textId="77777777" w:rsidR="00C45362" w:rsidRDefault="00C4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3CE08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0B965E7" wp14:editId="53870DE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10A0C7E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BFD5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F2E5A72" wp14:editId="3050B25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FA2379E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9013134">
    <w:abstractNumId w:val="9"/>
  </w:num>
  <w:num w:numId="2" w16cid:durableId="1008559707">
    <w:abstractNumId w:val="7"/>
  </w:num>
  <w:num w:numId="3" w16cid:durableId="1470705001">
    <w:abstractNumId w:val="6"/>
  </w:num>
  <w:num w:numId="4" w16cid:durableId="1250889075">
    <w:abstractNumId w:val="5"/>
  </w:num>
  <w:num w:numId="5" w16cid:durableId="2011445661">
    <w:abstractNumId w:val="4"/>
  </w:num>
  <w:num w:numId="6" w16cid:durableId="492334799">
    <w:abstractNumId w:val="8"/>
  </w:num>
  <w:num w:numId="7" w16cid:durableId="1665930844">
    <w:abstractNumId w:val="3"/>
  </w:num>
  <w:num w:numId="8" w16cid:durableId="229973318">
    <w:abstractNumId w:val="2"/>
  </w:num>
  <w:num w:numId="9" w16cid:durableId="1272250666">
    <w:abstractNumId w:val="1"/>
  </w:num>
  <w:num w:numId="10" w16cid:durableId="131826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05"/>
    <w:rsid w:val="00251664"/>
    <w:rsid w:val="002B7955"/>
    <w:rsid w:val="002F6CF7"/>
    <w:rsid w:val="00321350"/>
    <w:rsid w:val="003F5321"/>
    <w:rsid w:val="0048751C"/>
    <w:rsid w:val="00501646"/>
    <w:rsid w:val="005A3606"/>
    <w:rsid w:val="007062C5"/>
    <w:rsid w:val="00775AFB"/>
    <w:rsid w:val="007B02F3"/>
    <w:rsid w:val="00844D28"/>
    <w:rsid w:val="00A748FA"/>
    <w:rsid w:val="00A75531"/>
    <w:rsid w:val="00AA77E8"/>
    <w:rsid w:val="00AC6117"/>
    <w:rsid w:val="00B15E25"/>
    <w:rsid w:val="00B8068E"/>
    <w:rsid w:val="00BA5A05"/>
    <w:rsid w:val="00BC467A"/>
    <w:rsid w:val="00C45362"/>
    <w:rsid w:val="00DF70FC"/>
    <w:rsid w:val="00E5559C"/>
    <w:rsid w:val="00E6091D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6854DB"/>
  <w15:chartTrackingRefBased/>
  <w15:docId w15:val="{077CF89E-17E3-5144-B684-3AEEFC94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2F6CF7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C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91D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ataliyev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ravatar.com/jfataliyev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+99451674728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jfataliy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fataliyev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vidfataliyev/Library/Containers/com.microsoft.Word/Data/Library/Application%20Support/Microsoft/Office/16.0/DTS/en-US%7b3E8F8707-0750-1240-943D-CBA4B65F2622%7d/%7b366CF99F-186E-884A-97C7-9591D02DE98E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{366CF99F-186E-884A-97C7-9591D02DE98E}tf10002080.dotx</Template>
  <TotalTime>50</TotalTime>
  <Pages>1</Pages>
  <Words>377</Words>
  <Characters>2291</Characters>
  <Application>Microsoft Office Word</Application>
  <DocSecurity>0</DocSecurity>
  <Lines>99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Fataliyev</dc:creator>
  <cp:keywords/>
  <dc:description/>
  <cp:lastModifiedBy>Javid Fataliyev</cp:lastModifiedBy>
  <cp:revision>2</cp:revision>
  <dcterms:created xsi:type="dcterms:W3CDTF">2025-04-16T06:08:00Z</dcterms:created>
  <dcterms:modified xsi:type="dcterms:W3CDTF">2025-04-17T05:34:00Z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